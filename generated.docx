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F4B" w:rsidRPr="002563CC" w:rsidRDefault="00A56F4B" w:rsidP="00C93705">
      <w:pPr>
        <w:jc w:val="center"/>
        <w:rPr>
          <w:rStyle w:val="Strong"/>
          <w:color w:val="000000"/>
          <w:lang w:val="en-US"/>
        </w:rPr>
      </w:pPr>
      <w:r w:rsidRPr="002563CC">
        <w:rPr>
          <w:rStyle w:val="Strong"/>
          <w:color w:val="000000"/>
        </w:rPr>
        <w:t xml:space="preserve">Профиль </w:t>
      </w:r>
      <w:r w:rsidRPr="002563CC">
        <w:rPr>
          <w:rStyle w:val="Strong"/>
          <w:color w:val="000000"/>
          <w:lang w:val="en-US"/>
        </w:rPr>
        <w:t>Classic_assim</w:t>
      </w:r>
      <w:r w:rsidRPr="002563CC">
        <w:rPr>
          <w:rStyle w:val="Strong"/>
          <w:color w:val="000000"/>
        </w:rPr>
        <w:t xml:space="preserve">, </w:t>
      </w:r>
      <w:r w:rsidRPr="002563CC">
        <w:rPr>
          <w:rStyle w:val="Strong"/>
          <w:color w:val="000000"/>
          <w:lang w:val="en-US"/>
        </w:rPr>
        <w:t>Золото Капо Димонте
</w:t>
      </w:r>
      <w:r w:rsidRPr="002563CC">
        <w:rPr>
          <w:rStyle w:val="Strong"/>
          <w:color w:val="000000"/>
        </w:rPr>
        <w:t xml:space="preserve">, </w:t>
      </w:r>
      <w:r w:rsidRPr="002563CC">
        <w:rPr>
          <w:rStyle w:val="Strong"/>
          <w:color w:val="000000"/>
          <w:lang w:val="en-US"/>
        </w:rPr>
        <w:t>Absolut</w:t>
      </w:r>
    </w:p>
    <w:p w:rsidR="00A56F4B" w:rsidRPr="002563CC" w:rsidRDefault="00A56F4B" w:rsidP="00C93705">
      <w:pPr>
        <w:jc w:val="center"/>
        <w:rPr>
          <w:rStyle w:val="Strong"/>
          <w:color w:val="000000"/>
          <w:lang w:val="en-US"/>
        </w:rPr>
      </w:pPr>
    </w:p>
    <w:p w:rsidR="00A56F4B" w:rsidRPr="002563CC" w:rsidRDefault="00A56F4B" w:rsidP="002551E1">
      <w:pPr>
        <w:ind w:left="1080"/>
        <w:rPr>
          <w:rStyle w:val="Strong"/>
          <w:b w:val="0"/>
          <w:bCs w:val="0"/>
          <w:color w:val="000000"/>
          <w:lang w:val="en-US"/>
        </w:rPr>
      </w:pPr>
      <w:r>
        <w:rPr>
          <w:rStyle w:val="Strong"/>
          <w:b w:val="0"/>
          <w:bCs w:val="0"/>
          <w:color w:val="000000"/>
          <w:lang w:val="en-US"/>
        </w:rPr>
        <w:t xml:space="preserve">pyimage11 </w:t>
      </w:r>
      <w:r>
        <w:drawing>
          <wp:inline xmlns:a="http://schemas.openxmlformats.org/drawingml/2006/main" xmlns:pic="http://schemas.openxmlformats.org/drawingml/2006/picture">
            <wp:extent cx="720000" cy="3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ic_assi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 w:rsidRPr="002563CC">
        <w:rPr>
          <w:rStyle w:val="Strong"/>
          <w:b w:val="0"/>
          <w:bCs w:val="0"/>
          <w:color w:val="000000"/>
        </w:rPr>
        <w:t>Высота</w:t>
      </w:r>
      <w:r w:rsidRPr="002563CC">
        <w:rPr>
          <w:rStyle w:val="Strong"/>
          <w:b w:val="0"/>
          <w:bCs w:val="0"/>
          <w:color w:val="000000"/>
          <w:lang w:val="en-US"/>
        </w:rPr>
        <w:t xml:space="preserve"> </w:t>
      </w:r>
      <w:r w:rsidRPr="002563CC">
        <w:rPr>
          <w:rStyle w:val="Strong"/>
          <w:b w:val="0"/>
          <w:bCs w:val="0"/>
          <w:color w:val="000000"/>
        </w:rPr>
        <w:t>проёма</w:t>
      </w:r>
      <w:r w:rsidRPr="002563CC">
        <w:rPr>
          <w:rStyle w:val="Strong"/>
          <w:b w:val="0"/>
          <w:bCs w:val="0"/>
          <w:color w:val="000000"/>
          <w:lang w:val="en-US"/>
        </w:rPr>
        <w:t>: 2500</w:t>
      </w:r>
    </w:p>
    <w:p w:rsidR="00A56F4B" w:rsidRPr="002563CC" w:rsidRDefault="00A56F4B" w:rsidP="002551E1">
      <w:pPr>
        <w:ind w:left="1080"/>
        <w:rPr>
          <w:rStyle w:val="Strong"/>
          <w:b w:val="0"/>
          <w:bCs w:val="0"/>
          <w:color w:val="000000"/>
          <w:lang w:val="en-US"/>
        </w:rPr>
      </w:pPr>
      <w:r w:rsidRPr="002563CC">
        <w:rPr>
          <w:rStyle w:val="Strong"/>
          <w:b w:val="0"/>
          <w:bCs w:val="0"/>
          <w:color w:val="000000"/>
        </w:rPr>
        <w:t>Ширина</w:t>
      </w:r>
      <w:r w:rsidRPr="002551E1">
        <w:rPr>
          <w:rStyle w:val="Strong"/>
          <w:b w:val="0"/>
          <w:bCs w:val="0"/>
          <w:color w:val="000000"/>
        </w:rPr>
        <w:t xml:space="preserve"> </w:t>
      </w:r>
      <w:r w:rsidRPr="002563CC">
        <w:rPr>
          <w:rStyle w:val="Strong"/>
          <w:b w:val="0"/>
          <w:bCs w:val="0"/>
          <w:color w:val="000000"/>
        </w:rPr>
        <w:t>проёма</w:t>
      </w:r>
      <w:r w:rsidRPr="002551E1">
        <w:rPr>
          <w:rStyle w:val="Strong"/>
          <w:b w:val="0"/>
          <w:bCs w:val="0"/>
          <w:color w:val="000000"/>
        </w:rPr>
        <w:t>: 1500</w:t>
      </w:r>
    </w:p>
    <w:p w:rsidR="00A56F4B" w:rsidRPr="002563CC" w:rsidRDefault="00A56F4B" w:rsidP="002551E1">
      <w:pPr>
        <w:ind w:left="1080"/>
        <w:rPr>
          <w:rStyle w:val="Strong"/>
          <w:b w:val="0"/>
          <w:bCs w:val="0"/>
          <w:color w:val="000000"/>
        </w:rPr>
      </w:pPr>
      <w:r w:rsidRPr="002563CC">
        <w:rPr>
          <w:rStyle w:val="Strong"/>
          <w:b w:val="0"/>
          <w:bCs w:val="0"/>
          <w:color w:val="000000"/>
        </w:rPr>
        <w:t>Количество дверей: 2</w:t>
      </w:r>
    </w:p>
    <w:p w:rsidR="00A56F4B" w:rsidRPr="002563CC" w:rsidRDefault="00A56F4B" w:rsidP="002551E1">
      <w:pPr>
        <w:ind w:left="1080"/>
        <w:rPr>
          <w:rStyle w:val="Strong"/>
          <w:b w:val="0"/>
          <w:bCs w:val="0"/>
          <w:color w:val="000000"/>
          <w:lang w:val="en-US"/>
        </w:rPr>
      </w:pPr>
      <w:r w:rsidRPr="002563CC">
        <w:rPr>
          <w:rStyle w:val="Strong"/>
          <w:b w:val="0"/>
          <w:bCs w:val="0"/>
          <w:color w:val="000000"/>
          <w:lang w:val="en-US"/>
        </w:rPr>
        <w:t>Мест перекрытия:</w:t>
      </w:r>
      <w:r w:rsidRPr="002563CC">
        <w:rPr>
          <w:rStyle w:val="Strong"/>
          <w:b w:val="0"/>
          <w:bCs w:val="0"/>
          <w:color w:val="000000"/>
        </w:rPr>
        <w:t xml:space="preserve"> 1</w:t>
      </w:r>
    </w:p>
    <w:p w:rsidR="00A56F4B" w:rsidRPr="002563CC" w:rsidRDefault="00A56F4B" w:rsidP="00C93705">
      <w:pPr>
        <w:rPr>
          <w:rStyle w:val="Strong"/>
          <w:b w:val="0"/>
          <w:bCs w:val="0"/>
          <w:color w:val="000000"/>
          <w:lang w:val="en-US"/>
        </w:rPr>
      </w:pPr>
      <w:r w:rsidRPr="002563CC">
        <w:rPr>
          <w:rStyle w:val="Strong"/>
          <w:b w:val="0"/>
          <w:bCs w:val="0"/>
          <w:color w:val="000000"/>
          <w:lang w:val="en-US"/>
        </w:rPr>
        <w:t xml:space="preserve">- - - - - - - - - - - - - - - - - - - - - - - - - - - - - - - - - - - - - - - - - - - - - - - - - - - - - - - - - - - - - - - - - - - - - - - - - </w:t>
      </w:r>
    </w:p>
    <w:p w:rsidR="00A56F4B" w:rsidRPr="002563CC" w:rsidRDefault="00A56F4B" w:rsidP="00C93705">
      <w:pPr>
        <w:rPr>
          <w:rStyle w:val="Strong"/>
          <w:b w:val="0"/>
          <w:bCs w:val="0"/>
          <w:color w:val="000000"/>
          <w:lang w:val="en-US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5566"/>
        <w:gridCol w:w="2302"/>
      </w:tblGrid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73243F">
            <w:pPr>
              <w:rPr>
                <w:rStyle w:val="Strong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двери: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плиты 10мм: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Размер зеркала (стекла) 4мм: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color w:val="000000"/>
              </w:rPr>
              <w:t>Длина вертикального профиля: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  <w:lang w:val="en-US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0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color w:val="000000"/>
              </w:rPr>
              <w:t>Длина горизонтального профиля (верх и низ):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  <w:tr w:rsidR="00A56F4B" w:rsidRPr="002563CC">
        <w:trPr>
          <w:trHeight w:val="201"/>
          <w:jc w:val="center"/>
        </w:trPr>
        <w:tc>
          <w:tcPr>
            <w:tcW w:w="5566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color w:val="000000"/>
              </w:rPr>
              <w:t>Длина силиконового уплотнителя для зеркала:</w:t>
            </w:r>
          </w:p>
        </w:tc>
        <w:tc>
          <w:tcPr>
            <w:tcW w:w="2302" w:type="dxa"/>
            <w:vAlign w:val="bottom"/>
          </w:tcPr>
          <w:p w:rsidR="00A56F4B" w:rsidRPr="00972EE3" w:rsidRDefault="00A56F4B" w:rsidP="00C93705">
            <w:pPr>
              <w:rPr>
                <w:rStyle w:val="Strong"/>
                <w:b w:val="0"/>
                <w:bCs w:val="0"/>
                <w:color w:val="000000"/>
              </w:rPr>
            </w:pPr>
            <w:r w:rsidRPr="00972EE3">
              <w:rPr>
                <w:rStyle w:val="Strong"/>
                <w:b w:val="0"/>
                <w:bCs w:val="0"/>
                <w:color w:val="000000"/>
              </w:rPr>
              <w:t>требуется формула</w:t>
            </w:r>
          </w:p>
        </w:tc>
      </w:tr>
    </w:tbl>
    <w:p w:rsidR="00A56F4B" w:rsidRPr="002563CC" w:rsidRDefault="00A56F4B"/>
    <w:p w:rsidR="00A56F4B" w:rsidRPr="002563CC" w:rsidRDefault="00A56F4B" w:rsidP="0073243F">
      <w:pPr>
        <w:jc w:val="center"/>
        <w:rPr>
          <w:lang w:val="en-US"/>
        </w:rPr>
      </w:pPr>
      <w:r w:rsidRPr="002563CC">
        <w:rPr>
          <w:lang w:val="en-US"/>
        </w:rPr>
        <w:t/>
      </w:r>
    </w:p>
    <w:p w:rsidR="00A56F4B" w:rsidRPr="00C93705" w:rsidRDefault="00A56F4B"/>
    <w:sectPr w:rsidR="00A56F4B" w:rsidRPr="00C93705" w:rsidSect="00C93705">
      <w:pgSz w:w="11906" w:h="16838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214D"/>
    <w:rsid w:val="0019377E"/>
    <w:rsid w:val="001C2E91"/>
    <w:rsid w:val="0020214D"/>
    <w:rsid w:val="00210A2E"/>
    <w:rsid w:val="002551E1"/>
    <w:rsid w:val="002563CC"/>
    <w:rsid w:val="00365711"/>
    <w:rsid w:val="004056BB"/>
    <w:rsid w:val="00485EB8"/>
    <w:rsid w:val="0073243F"/>
    <w:rsid w:val="00860033"/>
    <w:rsid w:val="00972EE3"/>
    <w:rsid w:val="009753AD"/>
    <w:rsid w:val="00A56F4B"/>
    <w:rsid w:val="00BA77B3"/>
    <w:rsid w:val="00BF51E9"/>
    <w:rsid w:val="00C93705"/>
    <w:rsid w:val="00D23D3A"/>
    <w:rsid w:val="00D3144D"/>
    <w:rsid w:val="00E343BB"/>
    <w:rsid w:val="00EF62CA"/>
    <w:rsid w:val="00F6462D"/>
    <w:rsid w:val="00FB5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B8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40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60033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99"/>
    <w:qFormat/>
    <w:locked/>
    <w:rsid w:val="00C93705"/>
    <w:rPr>
      <w:b/>
      <w:bCs/>
    </w:rPr>
  </w:style>
  <w:style w:type="table" w:styleId="TableGrid">
    <w:name w:val="Table Grid"/>
    <w:basedOn w:val="TableNormal"/>
    <w:uiPriority w:val="99"/>
    <w:locked/>
    <w:rsid w:val="00C9370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35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</TotalTime>
  <Pages>1</Pages>
  <Words>90</Words>
  <Characters>515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var_name</dc:title>
  <dc:subject/>
  <dc:creator>Wolf</dc:creator>
  <cp:keywords/>
  <dc:description/>
  <cp:lastModifiedBy>User</cp:lastModifiedBy>
  <cp:revision>8</cp:revision>
  <dcterms:created xsi:type="dcterms:W3CDTF">2018-10-03T14:05:00Z</dcterms:created>
  <dcterms:modified xsi:type="dcterms:W3CDTF">2018-10-03T14:38:00Z</dcterms:modified>
</cp:coreProperties>
</file>