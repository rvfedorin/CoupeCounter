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4B" w:rsidRPr="002563CC" w:rsidRDefault="00A56F4B" w:rsidP="00C93705">
      <w:pPr>
        <w:jc w:val="center"/>
        <w:rPr>
          <w:rStyle w:val="a3"/>
          <w:color w:val="000000"/>
          <w:lang w:val="en-US"/>
        </w:rPr>
      </w:pPr>
      <w:r w:rsidRPr="002563CC">
        <w:rPr>
          <w:rStyle w:val="a3"/>
          <w:color w:val="000000"/>
        </w:rPr>
        <w:t xml:space="preserve">Профиль </w:t>
      </w:r>
      <w:r w:rsidRPr="002563CC">
        <w:rPr>
          <w:rStyle w:val="a3"/>
          <w:color w:val="000000"/>
          <w:lang w:val="en-US"/>
        </w:rPr>
        <w:t>{{</w:t>
      </w:r>
      <w:proofErr w:type="spellStart"/>
      <w:r w:rsidRPr="002563CC">
        <w:rPr>
          <w:rStyle w:val="a3"/>
          <w:color w:val="000000"/>
          <w:lang w:val="en-US"/>
        </w:rPr>
        <w:t>profil</w:t>
      </w:r>
      <w:proofErr w:type="spellEnd"/>
      <w:r w:rsidRPr="002563CC">
        <w:rPr>
          <w:rStyle w:val="a3"/>
          <w:color w:val="000000"/>
          <w:lang w:val="en-US"/>
        </w:rPr>
        <w:t>}}</w:t>
      </w:r>
      <w:r w:rsidRPr="002563CC">
        <w:rPr>
          <w:rStyle w:val="a3"/>
          <w:color w:val="000000"/>
        </w:rPr>
        <w:t xml:space="preserve">, </w:t>
      </w:r>
      <w:r w:rsidRPr="002563CC">
        <w:rPr>
          <w:rStyle w:val="a3"/>
          <w:color w:val="000000"/>
          <w:lang w:val="en-US"/>
        </w:rPr>
        <w:t>{{color}}</w:t>
      </w:r>
      <w:r w:rsidRPr="002563CC">
        <w:rPr>
          <w:rStyle w:val="a3"/>
          <w:color w:val="000000"/>
        </w:rPr>
        <w:t xml:space="preserve">, </w:t>
      </w:r>
      <w:r w:rsidRPr="002563CC">
        <w:rPr>
          <w:rStyle w:val="a3"/>
          <w:color w:val="000000"/>
          <w:lang w:val="en-US"/>
        </w:rPr>
        <w:t>{{system}}</w:t>
      </w:r>
    </w:p>
    <w:p w:rsidR="00A56F4B" w:rsidRDefault="00A56F4B" w:rsidP="00C93705">
      <w:pPr>
        <w:jc w:val="center"/>
        <w:rPr>
          <w:rStyle w:val="a3"/>
          <w:color w:val="00000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3457"/>
        <w:gridCol w:w="3458"/>
      </w:tblGrid>
      <w:tr w:rsidR="001B4354" w:rsidRPr="001B4354" w:rsidTr="001B4354">
        <w:tc>
          <w:tcPr>
            <w:tcW w:w="3457" w:type="dxa"/>
            <w:shd w:val="clear" w:color="auto" w:fill="auto"/>
          </w:tcPr>
          <w:p w:rsidR="001B4354" w:rsidRPr="001B4354" w:rsidRDefault="001B4354" w:rsidP="001B4354">
            <w:pPr>
              <w:jc w:val="center"/>
              <w:rPr>
                <w:rStyle w:val="a3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{{</w:t>
            </w:r>
            <w:proofErr w:type="spellStart"/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img_system</w:t>
            </w:r>
            <w:proofErr w:type="spellEnd"/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}}</w:t>
            </w:r>
          </w:p>
        </w:tc>
        <w:tc>
          <w:tcPr>
            <w:tcW w:w="3457" w:type="dxa"/>
            <w:shd w:val="clear" w:color="auto" w:fill="auto"/>
          </w:tcPr>
          <w:p w:rsidR="001B4354" w:rsidRPr="001B4354" w:rsidRDefault="001B4354" w:rsidP="001B4354">
            <w:pPr>
              <w:jc w:val="center"/>
              <w:rPr>
                <w:rStyle w:val="a3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{{</w:t>
            </w:r>
            <w:proofErr w:type="spellStart"/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img_handle</w:t>
            </w:r>
            <w:proofErr w:type="spellEnd"/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}}</w:t>
            </w:r>
          </w:p>
        </w:tc>
        <w:tc>
          <w:tcPr>
            <w:tcW w:w="3458" w:type="dxa"/>
            <w:shd w:val="clear" w:color="auto" w:fill="auto"/>
          </w:tcPr>
          <w:p w:rsidR="001B4354" w:rsidRPr="001B4354" w:rsidRDefault="001B4354" w:rsidP="001B4354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Высота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a3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: {{height}}</w:t>
            </w:r>
          </w:p>
          <w:p w:rsidR="001B4354" w:rsidRPr="001B4354" w:rsidRDefault="001B4354" w:rsidP="001B4354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Ширина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 xml:space="preserve"> </w:t>
            </w:r>
            <w:r w:rsidRPr="001B4354">
              <w:rPr>
                <w:rStyle w:val="a3"/>
                <w:b w:val="0"/>
                <w:bCs w:val="0"/>
                <w:color w:val="000000"/>
              </w:rPr>
              <w:t>проёма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: {{width}}</w:t>
            </w:r>
          </w:p>
          <w:p w:rsidR="001B4354" w:rsidRPr="001B4354" w:rsidRDefault="001B4354" w:rsidP="001B4354">
            <w:pPr>
              <w:rPr>
                <w:rStyle w:val="a3"/>
                <w:b w:val="0"/>
                <w:bCs w:val="0"/>
                <w:color w:val="000000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Количество дверей: {{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doors</w:t>
            </w:r>
            <w:r w:rsidRPr="001B4354">
              <w:rPr>
                <w:rStyle w:val="a3"/>
                <w:b w:val="0"/>
                <w:bCs w:val="0"/>
                <w:color w:val="000000"/>
              </w:rPr>
              <w:t>}}</w:t>
            </w:r>
          </w:p>
          <w:p w:rsidR="001B4354" w:rsidRPr="001B4354" w:rsidRDefault="001B4354" w:rsidP="001B4354">
            <w:pPr>
              <w:rPr>
                <w:rStyle w:val="a3"/>
                <w:b w:val="0"/>
                <w:bCs w:val="0"/>
                <w:color w:val="000000"/>
              </w:rPr>
            </w:pPr>
            <w:r w:rsidRPr="001B4354">
              <w:rPr>
                <w:rStyle w:val="a3"/>
                <w:b w:val="0"/>
                <w:bCs w:val="0"/>
                <w:color w:val="000000"/>
              </w:rPr>
              <w:t>Мест перекрытия: {{</w:t>
            </w:r>
            <w:r w:rsidRPr="001B4354">
              <w:rPr>
                <w:rStyle w:val="a3"/>
                <w:b w:val="0"/>
                <w:bCs w:val="0"/>
                <w:color w:val="000000"/>
                <w:lang w:val="en-US"/>
              </w:rPr>
              <w:t>overlaps</w:t>
            </w:r>
            <w:r w:rsidRPr="001B4354">
              <w:rPr>
                <w:rStyle w:val="a3"/>
                <w:b w:val="0"/>
                <w:bCs w:val="0"/>
                <w:color w:val="000000"/>
              </w:rPr>
              <w:t>}}</w:t>
            </w:r>
          </w:p>
          <w:p w:rsidR="001B4354" w:rsidRPr="001B4354" w:rsidRDefault="001B4354" w:rsidP="001B4354">
            <w:pPr>
              <w:jc w:val="center"/>
              <w:rPr>
                <w:rStyle w:val="a3"/>
                <w:color w:val="000000"/>
              </w:rPr>
            </w:pPr>
          </w:p>
        </w:tc>
      </w:tr>
    </w:tbl>
    <w:p w:rsidR="001B4354" w:rsidRPr="001B4354" w:rsidRDefault="001B4354" w:rsidP="00C93705">
      <w:pPr>
        <w:jc w:val="center"/>
        <w:rPr>
          <w:rStyle w:val="a3"/>
          <w:color w:val="000000"/>
        </w:rPr>
      </w:pPr>
    </w:p>
    <w:p w:rsidR="00A56F4B" w:rsidRPr="002563CC" w:rsidRDefault="00A56F4B" w:rsidP="00C93705">
      <w:pPr>
        <w:rPr>
          <w:rStyle w:val="a3"/>
          <w:b w:val="0"/>
          <w:bCs w:val="0"/>
          <w:color w:val="000000"/>
          <w:lang w:val="en-US"/>
        </w:rPr>
      </w:pPr>
      <w:r w:rsidRPr="002563CC">
        <w:rPr>
          <w:rStyle w:val="a3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A56F4B" w:rsidRPr="002563CC" w:rsidRDefault="00A56F4B" w:rsidP="00C93705">
      <w:pPr>
        <w:rPr>
          <w:rStyle w:val="a3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6"/>
        <w:gridCol w:w="2302"/>
      </w:tblGrid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73243F">
            <w:pPr>
              <w:rPr>
                <w:rStyle w:val="a3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{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a3"/>
                <w:b w:val="0"/>
                <w:bCs w:val="0"/>
                <w:color w:val="000000"/>
              </w:rPr>
            </w:pPr>
            <w:r w:rsidRPr="00972EE3">
              <w:rPr>
                <w:rStyle w:val="a3"/>
                <w:b w:val="0"/>
                <w:bCs w:val="0"/>
                <w:color w:val="000000"/>
              </w:rPr>
              <w:t>{</w:t>
            </w:r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{ </w:t>
            </w:r>
            <w:proofErr w:type="spellStart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>formul</w:t>
            </w:r>
            <w:proofErr w:type="spellEnd"/>
            <w:r w:rsidRPr="00972EE3">
              <w:rPr>
                <w:rStyle w:val="a3"/>
                <w:b w:val="0"/>
                <w:bCs w:val="0"/>
                <w:color w:val="000000"/>
                <w:lang w:val="en-US"/>
              </w:rPr>
              <w:t xml:space="preserve"> }}</w:t>
            </w:r>
            <w:bookmarkStart w:id="0" w:name="_GoBack"/>
            <w:bookmarkEnd w:id="0"/>
          </w:p>
        </w:tc>
      </w:tr>
    </w:tbl>
    <w:p w:rsidR="00A56F4B" w:rsidRPr="002563CC" w:rsidRDefault="00A56F4B"/>
    <w:p w:rsidR="00A56F4B" w:rsidRPr="002563CC" w:rsidRDefault="00A56F4B" w:rsidP="0073243F">
      <w:pPr>
        <w:jc w:val="center"/>
        <w:rPr>
          <w:lang w:val="en-US"/>
        </w:rPr>
      </w:pPr>
      <w:r w:rsidRPr="002563CC">
        <w:rPr>
          <w:lang w:val="en-US"/>
        </w:rPr>
        <w:t>{{</w:t>
      </w:r>
      <w:proofErr w:type="spellStart"/>
      <w:proofErr w:type="gramStart"/>
      <w:r w:rsidRPr="002563CC">
        <w:rPr>
          <w:lang w:val="en-US"/>
        </w:rPr>
        <w:t>shagel</w:t>
      </w:r>
      <w:proofErr w:type="spellEnd"/>
      <w:proofErr w:type="gramEnd"/>
      <w:r w:rsidRPr="002563CC">
        <w:rPr>
          <w:lang w:val="en-US"/>
        </w:rPr>
        <w:t>}}</w:t>
      </w:r>
    </w:p>
    <w:p w:rsidR="00A56F4B" w:rsidRPr="00C93705" w:rsidRDefault="00A56F4B"/>
    <w:sectPr w:rsidR="00A56F4B" w:rsidRPr="00C93705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214D"/>
    <w:rsid w:val="0019377E"/>
    <w:rsid w:val="001B4354"/>
    <w:rsid w:val="001C2E91"/>
    <w:rsid w:val="0020214D"/>
    <w:rsid w:val="00210A2E"/>
    <w:rsid w:val="002551E1"/>
    <w:rsid w:val="002563CC"/>
    <w:rsid w:val="00365711"/>
    <w:rsid w:val="004056BB"/>
    <w:rsid w:val="00485EB8"/>
    <w:rsid w:val="0073243F"/>
    <w:rsid w:val="00860033"/>
    <w:rsid w:val="00972EE3"/>
    <w:rsid w:val="009753AD"/>
    <w:rsid w:val="00A56F4B"/>
    <w:rsid w:val="00BA77B3"/>
    <w:rsid w:val="00BF51E9"/>
    <w:rsid w:val="00C93705"/>
    <w:rsid w:val="00D23D3A"/>
    <w:rsid w:val="00D3144D"/>
    <w:rsid w:val="00E343BB"/>
    <w:rsid w:val="00EF62CA"/>
    <w:rsid w:val="00F6462D"/>
    <w:rsid w:val="00F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1D6A1"/>
  <w15:docId w15:val="{F8887B63-A922-4F32-9E8A-5E7963C9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E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a3">
    <w:name w:val="Strong"/>
    <w:uiPriority w:val="99"/>
    <w:qFormat/>
    <w:locked/>
    <w:rsid w:val="00C93705"/>
    <w:rPr>
      <w:b/>
      <w:bCs/>
    </w:rPr>
  </w:style>
  <w:style w:type="table" w:styleId="a4">
    <w:name w:val="Table Grid"/>
    <w:basedOn w:val="a1"/>
    <w:uiPriority w:val="99"/>
    <w:locked/>
    <w:rsid w:val="00C93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wolf</cp:lastModifiedBy>
  <cp:revision>9</cp:revision>
  <dcterms:created xsi:type="dcterms:W3CDTF">2018-10-03T14:05:00Z</dcterms:created>
  <dcterms:modified xsi:type="dcterms:W3CDTF">2018-10-03T16:34:00Z</dcterms:modified>
</cp:coreProperties>
</file>