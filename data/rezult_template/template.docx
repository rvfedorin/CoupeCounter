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45" w:rsidRPr="002563CC" w:rsidRDefault="00FE6F45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{{profil}}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{{color}}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{{system}}</w:t>
      </w:r>
    </w:p>
    <w:p w:rsidR="00FE6F45" w:rsidRDefault="00FE6F45" w:rsidP="00C93705">
      <w:pPr>
        <w:jc w:val="center"/>
        <w:rPr>
          <w:rStyle w:val="Strong"/>
          <w:color w:val="000000"/>
          <w:lang w:val="en-US"/>
        </w:rPr>
      </w:pPr>
    </w:p>
    <w:tbl>
      <w:tblPr>
        <w:tblW w:w="0" w:type="auto"/>
        <w:tblInd w:w="-106" w:type="dxa"/>
        <w:tblLook w:val="00A0"/>
      </w:tblPr>
      <w:tblGrid>
        <w:gridCol w:w="2235"/>
        <w:gridCol w:w="2268"/>
        <w:gridCol w:w="5811"/>
      </w:tblGrid>
      <w:tr w:rsidR="00FE6F45" w:rsidRPr="001B4354">
        <w:tc>
          <w:tcPr>
            <w:tcW w:w="2235" w:type="dxa"/>
          </w:tcPr>
          <w:p w:rsidR="00FE6F45" w:rsidRPr="001B4354" w:rsidRDefault="00FE6F45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{{</w:t>
            </w:r>
            <w:bookmarkStart w:id="0" w:name="_GoBack"/>
            <w:bookmarkEnd w:id="0"/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img_system}}</w:t>
            </w:r>
          </w:p>
        </w:tc>
        <w:tc>
          <w:tcPr>
            <w:tcW w:w="2268" w:type="dxa"/>
          </w:tcPr>
          <w:p w:rsidR="00FE6F45" w:rsidRPr="001B4354" w:rsidRDefault="00FE6F45" w:rsidP="001B4354">
            <w:pPr>
              <w:jc w:val="center"/>
              <w:rPr>
                <w:rStyle w:val="Strong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{{img_handle}}</w:t>
            </w:r>
          </w:p>
        </w:tc>
        <w:tc>
          <w:tcPr>
            <w:tcW w:w="5811" w:type="dxa"/>
          </w:tcPr>
          <w:p w:rsidR="00FE6F45" w:rsidRPr="001B4354" w:rsidRDefault="00FE6F45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{{height}}</w:t>
            </w:r>
          </w:p>
          <w:p w:rsidR="00FE6F45" w:rsidRPr="001B4354" w:rsidRDefault="00FE6F45" w:rsidP="00C25AB0">
            <w:pPr>
              <w:ind w:left="2300"/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: {{width}}</w:t>
            </w:r>
          </w:p>
          <w:p w:rsidR="00FE6F45" w:rsidRPr="001B4354" w:rsidRDefault="00FE6F45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Количество дверей: {{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doors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}}</w:t>
            </w:r>
          </w:p>
          <w:p w:rsidR="00FE6F45" w:rsidRPr="001B4354" w:rsidRDefault="00FE6F45" w:rsidP="00C25AB0">
            <w:pPr>
              <w:ind w:left="2300"/>
              <w:rPr>
                <w:rStyle w:val="Strong"/>
                <w:b w:val="0"/>
                <w:bCs w:val="0"/>
                <w:color w:val="000000"/>
              </w:rPr>
            </w:pPr>
            <w:r w:rsidRPr="001B4354">
              <w:rPr>
                <w:rStyle w:val="Strong"/>
                <w:b w:val="0"/>
                <w:bCs w:val="0"/>
                <w:color w:val="000000"/>
              </w:rPr>
              <w:t>Мест перекрытия: {{</w:t>
            </w:r>
            <w:r w:rsidRPr="001B4354">
              <w:rPr>
                <w:rStyle w:val="Strong"/>
                <w:b w:val="0"/>
                <w:bCs w:val="0"/>
                <w:color w:val="000000"/>
                <w:lang w:val="en-US"/>
              </w:rPr>
              <w:t>overlaps</w:t>
            </w:r>
            <w:r w:rsidRPr="001B4354">
              <w:rPr>
                <w:rStyle w:val="Strong"/>
                <w:b w:val="0"/>
                <w:bCs w:val="0"/>
                <w:color w:val="000000"/>
              </w:rPr>
              <w:t>}}</w:t>
            </w:r>
          </w:p>
          <w:p w:rsidR="00FE6F45" w:rsidRPr="001B4354" w:rsidRDefault="00FE6F45" w:rsidP="00C25AB0">
            <w:pPr>
              <w:ind w:left="2159"/>
              <w:jc w:val="center"/>
              <w:rPr>
                <w:rStyle w:val="Strong"/>
                <w:color w:val="000000"/>
              </w:rPr>
            </w:pPr>
          </w:p>
        </w:tc>
      </w:tr>
    </w:tbl>
    <w:p w:rsidR="00FE6F45" w:rsidRPr="001B4354" w:rsidRDefault="00FE6F45" w:rsidP="00C93705">
      <w:pPr>
        <w:jc w:val="center"/>
        <w:rPr>
          <w:rStyle w:val="Strong"/>
          <w:color w:val="000000"/>
        </w:rPr>
      </w:pPr>
    </w:p>
    <w:p w:rsidR="00FE6F45" w:rsidRPr="002563CC" w:rsidRDefault="00FE6F45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FE6F45" w:rsidRPr="002563CC" w:rsidRDefault="00FE6F45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FE6F45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{formul}}</w:t>
            </w:r>
          </w:p>
        </w:tc>
      </w:tr>
      <w:tr w:rsidR="00FE6F45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FE6F45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FE6F45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FE6F45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  <w:tr w:rsidR="00FE6F45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FE6F45" w:rsidRPr="00972EE3" w:rsidRDefault="00FE6F45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{</w:t>
            </w:r>
            <w:r w:rsidRPr="00972EE3">
              <w:rPr>
                <w:rStyle w:val="Strong"/>
                <w:b w:val="0"/>
                <w:bCs w:val="0"/>
                <w:color w:val="000000"/>
                <w:lang w:val="en-US"/>
              </w:rPr>
              <w:t>{ formul }}</w:t>
            </w:r>
          </w:p>
        </w:tc>
      </w:tr>
    </w:tbl>
    <w:p w:rsidR="00FE6F45" w:rsidRPr="002563CC" w:rsidRDefault="00FE6F45"/>
    <w:p w:rsidR="00FE6F45" w:rsidRPr="002563CC" w:rsidRDefault="00FE6F45" w:rsidP="0073243F">
      <w:pPr>
        <w:jc w:val="center"/>
        <w:rPr>
          <w:lang w:val="en-US"/>
        </w:rPr>
      </w:pPr>
      <w:r w:rsidRPr="002563CC">
        <w:rPr>
          <w:lang w:val="en-US"/>
        </w:rPr>
        <w:t>{{shagel}}</w:t>
      </w:r>
    </w:p>
    <w:p w:rsidR="00FE6F45" w:rsidRDefault="00FE6F45">
      <w:pPr>
        <w:rPr>
          <w:lang w:val="en-US"/>
        </w:rPr>
      </w:pPr>
    </w:p>
    <w:p w:rsidR="00FE6F45" w:rsidRDefault="00FE6F45">
      <w:pPr>
        <w:rPr>
          <w:lang w:val="en-US"/>
        </w:rPr>
      </w:pPr>
    </w:p>
    <w:tbl>
      <w:tblPr>
        <w:tblW w:w="0" w:type="auto"/>
        <w:tblInd w:w="-10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3346"/>
        <w:gridCol w:w="1442"/>
        <w:gridCol w:w="5584"/>
      </w:tblGrid>
      <w:tr w:rsidR="00FE6F45">
        <w:trPr>
          <w:trHeight w:val="595"/>
        </w:trPr>
        <w:tc>
          <w:tcPr>
            <w:tcW w:w="3346" w:type="dxa"/>
            <w:vMerge w:val="restart"/>
          </w:tcPr>
          <w:p w:rsidR="00FE6F45" w:rsidRPr="0033689B" w:rsidRDefault="00FE6F45">
            <w:pPr>
              <w:rPr>
                <w:lang w:val="en-US"/>
              </w:rPr>
            </w:pPr>
            <w:r w:rsidRPr="0033689B">
              <w:rPr>
                <w:lang w:val="en-US"/>
              </w:rPr>
              <w:t>{%tc for col in table%}</w:t>
            </w:r>
          </w:p>
        </w:tc>
        <w:tc>
          <w:tcPr>
            <w:tcW w:w="1442" w:type="dxa"/>
          </w:tcPr>
          <w:p w:rsidR="00FE6F45" w:rsidRPr="0033689B" w:rsidRDefault="00FE6F45">
            <w:pPr>
              <w:rPr>
                <w:lang w:val="en-US"/>
              </w:rPr>
            </w:pPr>
            <w:r w:rsidRPr="0033689B">
              <w:rPr>
                <w:lang w:val="en-US"/>
              </w:rPr>
              <w:t>{{col }}</w:t>
            </w:r>
          </w:p>
        </w:tc>
        <w:tc>
          <w:tcPr>
            <w:tcW w:w="5584" w:type="dxa"/>
            <w:vMerge w:val="restart"/>
          </w:tcPr>
          <w:p w:rsidR="00FE6F45" w:rsidRPr="0033689B" w:rsidRDefault="00FE6F45">
            <w:pPr>
              <w:rPr>
                <w:lang w:val="en-US"/>
              </w:rPr>
            </w:pPr>
            <w:r>
              <w:t>{%tc endfor %}</w:t>
            </w:r>
          </w:p>
        </w:tc>
      </w:tr>
      <w:tr w:rsidR="00FE6F45">
        <w:trPr>
          <w:trHeight w:val="1753"/>
        </w:trPr>
        <w:tc>
          <w:tcPr>
            <w:tcW w:w="3346" w:type="dxa"/>
            <w:vMerge/>
          </w:tcPr>
          <w:p w:rsidR="00FE6F45" w:rsidRPr="0033689B" w:rsidRDefault="00FE6F4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FE6F45" w:rsidRPr="0033689B" w:rsidRDefault="00FE6F4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33689B">
              <w:rPr>
                <w:lang w:val="en-US"/>
              </w:rPr>
              <w:t>col }}</w:t>
            </w:r>
          </w:p>
        </w:tc>
        <w:tc>
          <w:tcPr>
            <w:tcW w:w="5584" w:type="dxa"/>
            <w:vMerge/>
          </w:tcPr>
          <w:p w:rsidR="00FE6F45" w:rsidRPr="0033689B" w:rsidRDefault="00FE6F45">
            <w:pPr>
              <w:rPr>
                <w:lang w:val="en-US"/>
              </w:rPr>
            </w:pPr>
          </w:p>
        </w:tc>
      </w:tr>
      <w:tr w:rsidR="00FE6F45">
        <w:trPr>
          <w:trHeight w:val="928"/>
        </w:trPr>
        <w:tc>
          <w:tcPr>
            <w:tcW w:w="3346" w:type="dxa"/>
            <w:vMerge/>
          </w:tcPr>
          <w:p w:rsidR="00FE6F45" w:rsidRPr="0033689B" w:rsidRDefault="00FE6F45">
            <w:pPr>
              <w:rPr>
                <w:lang w:val="en-US"/>
              </w:rPr>
            </w:pPr>
          </w:p>
        </w:tc>
        <w:tc>
          <w:tcPr>
            <w:tcW w:w="1442" w:type="dxa"/>
          </w:tcPr>
          <w:p w:rsidR="00FE6F45" w:rsidRPr="0033689B" w:rsidRDefault="00FE6F4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33689B">
              <w:rPr>
                <w:lang w:val="en-US"/>
              </w:rPr>
              <w:t>col }}</w:t>
            </w:r>
          </w:p>
        </w:tc>
        <w:tc>
          <w:tcPr>
            <w:tcW w:w="5584" w:type="dxa"/>
            <w:vMerge/>
          </w:tcPr>
          <w:p w:rsidR="00FE6F45" w:rsidRPr="0033689B" w:rsidRDefault="00FE6F45">
            <w:pPr>
              <w:rPr>
                <w:lang w:val="en-US"/>
              </w:rPr>
            </w:pPr>
          </w:p>
        </w:tc>
      </w:tr>
    </w:tbl>
    <w:p w:rsidR="00FE6F45" w:rsidRPr="00477DF9" w:rsidRDefault="00FE6F45">
      <w:pPr>
        <w:rPr>
          <w:lang w:val="en-US"/>
        </w:rPr>
      </w:pPr>
    </w:p>
    <w:sectPr w:rsidR="00FE6F45" w:rsidRPr="00477DF9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020D30"/>
    <w:rsid w:val="000B309E"/>
    <w:rsid w:val="001509D5"/>
    <w:rsid w:val="00154384"/>
    <w:rsid w:val="0019377E"/>
    <w:rsid w:val="001B4354"/>
    <w:rsid w:val="001C2E91"/>
    <w:rsid w:val="0020214D"/>
    <w:rsid w:val="00210A2E"/>
    <w:rsid w:val="00214D75"/>
    <w:rsid w:val="002437A7"/>
    <w:rsid w:val="00254442"/>
    <w:rsid w:val="002551E1"/>
    <w:rsid w:val="002563CC"/>
    <w:rsid w:val="0029665A"/>
    <w:rsid w:val="003022F0"/>
    <w:rsid w:val="003023CC"/>
    <w:rsid w:val="003162F7"/>
    <w:rsid w:val="0033689B"/>
    <w:rsid w:val="00365711"/>
    <w:rsid w:val="003D29D0"/>
    <w:rsid w:val="003F10E8"/>
    <w:rsid w:val="003F5385"/>
    <w:rsid w:val="004056BB"/>
    <w:rsid w:val="00436413"/>
    <w:rsid w:val="00477DF9"/>
    <w:rsid w:val="00485EB8"/>
    <w:rsid w:val="004A6611"/>
    <w:rsid w:val="00503DB1"/>
    <w:rsid w:val="005A21B0"/>
    <w:rsid w:val="005D2526"/>
    <w:rsid w:val="006A6183"/>
    <w:rsid w:val="006C2C01"/>
    <w:rsid w:val="0073243F"/>
    <w:rsid w:val="007C36A8"/>
    <w:rsid w:val="00860033"/>
    <w:rsid w:val="008706CA"/>
    <w:rsid w:val="008B43EE"/>
    <w:rsid w:val="00972EE3"/>
    <w:rsid w:val="009753AD"/>
    <w:rsid w:val="00985784"/>
    <w:rsid w:val="00A56F4B"/>
    <w:rsid w:val="00AB111E"/>
    <w:rsid w:val="00B36BD2"/>
    <w:rsid w:val="00BA12A3"/>
    <w:rsid w:val="00BA77B3"/>
    <w:rsid w:val="00BF5198"/>
    <w:rsid w:val="00BF51E9"/>
    <w:rsid w:val="00C25AB0"/>
    <w:rsid w:val="00C93705"/>
    <w:rsid w:val="00CA6410"/>
    <w:rsid w:val="00D23D3A"/>
    <w:rsid w:val="00D3144D"/>
    <w:rsid w:val="00D55C91"/>
    <w:rsid w:val="00E310B0"/>
    <w:rsid w:val="00E343BB"/>
    <w:rsid w:val="00E902E1"/>
    <w:rsid w:val="00EF62CA"/>
    <w:rsid w:val="00F53D57"/>
    <w:rsid w:val="00F6462D"/>
    <w:rsid w:val="00F85099"/>
    <w:rsid w:val="00FB5790"/>
    <w:rsid w:val="00FC3A5F"/>
    <w:rsid w:val="00FE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16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135</TotalTime>
  <Pages>1</Pages>
  <Words>101</Words>
  <Characters>582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31</cp:revision>
  <dcterms:created xsi:type="dcterms:W3CDTF">2018-10-03T14:05:00Z</dcterms:created>
  <dcterms:modified xsi:type="dcterms:W3CDTF">2018-10-04T11:08:00Z</dcterms:modified>
</cp:coreProperties>
</file>